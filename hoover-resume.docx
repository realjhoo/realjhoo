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06A267EC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74B674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08E0D17" wp14:editId="3498D5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62BDE2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69FF11AACCB95144B3B5941AC9637A5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B7D74">
                  <w:t>JLH</w:t>
                </w:r>
              </w:sdtContent>
            </w:sdt>
          </w:p>
          <w:p w14:paraId="4E8853AF" w14:textId="77777777" w:rsidR="00A50939" w:rsidRPr="00333CD3" w:rsidRDefault="00B8308F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F45FC6935141144A9719E4F8F3392E4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5EFF4EB8" w14:textId="1F10099C" w:rsidR="002C2CDD" w:rsidRPr="00333CD3" w:rsidRDefault="00AC77EE" w:rsidP="007569C1">
            <w:r>
              <w:t>To get a job as a front end or full stack web developer</w:t>
            </w:r>
            <w:r w:rsidR="00D019FB">
              <w:t>.</w:t>
            </w:r>
            <w:r w:rsidR="00D019FB">
              <w:br/>
            </w:r>
            <w:r w:rsidR="00C10D27">
              <w:t xml:space="preserve">                  </w:t>
            </w:r>
            <w:hyperlink r:id="rId7" w:history="1">
              <w:r w:rsidR="00D019FB" w:rsidRPr="00D019FB">
                <w:rPr>
                  <w:rStyle w:val="Hyperlink"/>
                </w:rPr>
                <w:t>Portfolio</w:t>
              </w:r>
            </w:hyperlink>
          </w:p>
          <w:p w14:paraId="037BC323" w14:textId="77777777" w:rsidR="002C2CDD" w:rsidRPr="00333CD3" w:rsidRDefault="00B8308F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4CA057E4E7D6B4983759AF96D3F185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5024667" w14:textId="41DED81C" w:rsidR="00720F26" w:rsidRPr="00720F26" w:rsidRDefault="00720F26" w:rsidP="00720F26">
            <w:r w:rsidRPr="00720F26">
              <w:t>I am a front</w:t>
            </w:r>
            <w:r>
              <w:t>-</w:t>
            </w:r>
            <w:r w:rsidRPr="00720F26">
              <w:t>end developer and teacher with a </w:t>
            </w:r>
            <w:hyperlink r:id="rId8" w:history="1">
              <w:r w:rsidRPr="00720F26">
                <w:rPr>
                  <w:rStyle w:val="Hyperlink"/>
                </w:rPr>
                <w:t>Techdegree</w:t>
              </w:r>
            </w:hyperlink>
            <w:r w:rsidRPr="00720F26">
              <w:t> from Team Treehouse. I enjoy learning, teaching and creating cool things. I'm a critical thinker and logical analyst, good communicator and fine writer and editor. I love to code. Also, I grill really good steaks.</w:t>
            </w:r>
          </w:p>
          <w:p w14:paraId="3DF9C478" w14:textId="1E14FAF3" w:rsidR="00741125" w:rsidRPr="00333CD3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0D7B4C9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1F3169F" w14:textId="77777777" w:rsidR="00C612DA" w:rsidRPr="00333CD3" w:rsidRDefault="00B8308F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AE4150AA46F12B46BD1993749B1187C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Jerry L Hoover</w:t>
                      </w:r>
                    </w:sdtContent>
                  </w:sdt>
                </w:p>
                <w:p w14:paraId="55B7A23C" w14:textId="77777777" w:rsidR="00C612DA" w:rsidRPr="00333CD3" w:rsidRDefault="00B8308F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8B5D23E39C260F4C9E11AF7A0AC86DF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7D74">
                        <w:t>Front End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94833A12AD71E4890FBA9B5E539F0A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01EEC">
                        <w:t>realjhoo.com</w:t>
                      </w:r>
                    </w:sdtContent>
                  </w:sdt>
                </w:p>
              </w:tc>
            </w:tr>
          </w:tbl>
          <w:p w14:paraId="6E3F4674" w14:textId="77777777" w:rsidR="002C2CDD" w:rsidRPr="00333CD3" w:rsidRDefault="00B8308F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36B3C02274D1943A2709EB45ACEC90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5961EAB7" w14:textId="49500948" w:rsidR="00E13E23" w:rsidRPr="00E13E23" w:rsidRDefault="00E13E23" w:rsidP="007569C1">
            <w:pPr>
              <w:pStyle w:val="Heading4"/>
            </w:pPr>
            <w:r>
              <w:t>Front End Developer</w:t>
            </w:r>
            <w:r w:rsidRPr="00333CD3">
              <w:t xml:space="preserve"> • </w:t>
            </w:r>
            <w:r>
              <w:t>Two Brave Dogs</w:t>
            </w:r>
            <w:r w:rsidRPr="00333CD3">
              <w:t xml:space="preserve"> • </w:t>
            </w:r>
            <w:r>
              <w:t>20</w:t>
            </w:r>
            <w:r>
              <w:t>20</w:t>
            </w:r>
            <w:r>
              <w:t xml:space="preserve"> - Present</w:t>
            </w:r>
          </w:p>
          <w:p w14:paraId="2BDC11DB" w14:textId="2F005838" w:rsidR="00E13E23" w:rsidRPr="00E13E23" w:rsidRDefault="00E13E23" w:rsidP="007569C1">
            <w:pPr>
              <w:pStyle w:val="Heading4"/>
              <w:rPr>
                <w:rFonts w:asciiTheme="minorHAnsi" w:hAnsiTheme="minorHAnsi" w:cs="Times New Roman (Headings CS)"/>
                <w:caps w:val="0"/>
              </w:rPr>
            </w:pPr>
            <w:r>
              <w:rPr>
                <w:rFonts w:asciiTheme="minorHAnsi" w:hAnsiTheme="minorHAnsi" w:cs="Times New Roman (Headings CS)"/>
                <w:caps w:val="0"/>
              </w:rPr>
              <w:t xml:space="preserve">Front end web development </w:t>
            </w:r>
            <w:r w:rsidR="009A336B">
              <w:rPr>
                <w:rFonts w:asciiTheme="minorHAnsi" w:hAnsiTheme="minorHAnsi" w:cs="Times New Roman (Headings CS)"/>
                <w:caps w:val="0"/>
              </w:rPr>
              <w:t xml:space="preserve">by contract for select clients. </w:t>
            </w:r>
          </w:p>
          <w:p w14:paraId="481F74C7" w14:textId="77777777" w:rsidR="00E13E23" w:rsidRDefault="00E13E23" w:rsidP="007569C1">
            <w:pPr>
              <w:pStyle w:val="Heading4"/>
            </w:pPr>
          </w:p>
          <w:p w14:paraId="0C7EBC44" w14:textId="405F8773" w:rsidR="002C2CDD" w:rsidRPr="00333CD3" w:rsidRDefault="00901EEC" w:rsidP="007569C1">
            <w:pPr>
              <w:pStyle w:val="Heading4"/>
            </w:pPr>
            <w:r>
              <w:t>Teacher</w:t>
            </w:r>
            <w:r w:rsidR="002C2CDD" w:rsidRPr="00333CD3">
              <w:t xml:space="preserve"> • </w:t>
            </w:r>
            <w:r>
              <w:t>fort bend isd</w:t>
            </w:r>
            <w:r w:rsidR="00055D07">
              <w:t xml:space="preserve"> &amp; Yes Public Schools</w:t>
            </w:r>
            <w:r w:rsidR="002C2CDD" w:rsidRPr="00333CD3">
              <w:t xml:space="preserve"> • </w:t>
            </w:r>
            <w:r w:rsidR="00055D07">
              <w:t>2014 - Present</w:t>
            </w:r>
          </w:p>
          <w:p w14:paraId="75093FE9" w14:textId="3D66A7EF" w:rsidR="002C2CDD" w:rsidRPr="00333CD3" w:rsidRDefault="00720F26" w:rsidP="007569C1">
            <w:r>
              <w:t>Sharing a love of learning with students, collaborating with coll</w:t>
            </w:r>
            <w:r w:rsidR="00055D07">
              <w:t>ea</w:t>
            </w:r>
            <w:r>
              <w:t xml:space="preserve">gues and </w:t>
            </w:r>
            <w:r w:rsidR="00055D07">
              <w:t>parents to achieve educational goals, reducing complexity and providing clarity in diverse subjects and situations, and innovating solutions to common and uncommon problems.</w:t>
            </w:r>
          </w:p>
          <w:p w14:paraId="7EE5CB39" w14:textId="3E5D0985" w:rsidR="002C2CDD" w:rsidRPr="00333CD3" w:rsidRDefault="00901EEC" w:rsidP="007569C1">
            <w:pPr>
              <w:pStyle w:val="Heading4"/>
            </w:pPr>
            <w:r>
              <w:t>executive director</w:t>
            </w:r>
            <w:r w:rsidR="002C2CDD" w:rsidRPr="00333CD3">
              <w:t xml:space="preserve"> • </w:t>
            </w:r>
            <w:r>
              <w:t>rosenberg museum</w:t>
            </w:r>
            <w:r w:rsidR="002C2CDD" w:rsidRPr="00333CD3">
              <w:t xml:space="preserve"> • </w:t>
            </w:r>
            <w:r w:rsidR="00055D07">
              <w:t>June 2010 – July 2014</w:t>
            </w:r>
          </w:p>
          <w:p w14:paraId="50B23408" w14:textId="4710D8B1" w:rsidR="002C2CDD" w:rsidRDefault="00A60F25" w:rsidP="007569C1">
            <w:r>
              <w:t>Led day-to</w:t>
            </w:r>
            <w:r w:rsidR="004C2728">
              <w:t>-</w:t>
            </w:r>
            <w:r>
              <w:t>day operations</w:t>
            </w:r>
            <w:r w:rsidR="004C2728">
              <w:t xml:space="preserve"> of museum</w:t>
            </w:r>
            <w:r>
              <w:t xml:space="preserve"> with a staff of 15</w:t>
            </w:r>
            <w:r w:rsidR="00AC77EE">
              <w:t>.</w:t>
            </w:r>
          </w:p>
          <w:p w14:paraId="7C56A76E" w14:textId="6C55C93A" w:rsidR="00A60F25" w:rsidRDefault="00A60F25" w:rsidP="007569C1">
            <w:r>
              <w:t>Coordinated Board of Directors and executed policies</w:t>
            </w:r>
          </w:p>
          <w:p w14:paraId="3215A87D" w14:textId="66F855A7" w:rsidR="004C2728" w:rsidRPr="00333CD3" w:rsidRDefault="004C2728" w:rsidP="007569C1">
            <w:r>
              <w:t>Oversaw exhibition and collections</w:t>
            </w:r>
          </w:p>
          <w:p w14:paraId="5F82E727" w14:textId="77777777" w:rsidR="002C2CDD" w:rsidRPr="00333CD3" w:rsidRDefault="00B8308F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8C5DB120BB0F7438EA31125838B5C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3BEAB19D" w14:textId="73667917" w:rsidR="002C2CDD" w:rsidRPr="00333CD3" w:rsidRDefault="00901EEC" w:rsidP="007569C1">
            <w:pPr>
              <w:pStyle w:val="Heading4"/>
            </w:pPr>
            <w:r>
              <w:t>Tech</w:t>
            </w:r>
            <w:sdt>
              <w:sdtPr>
                <w:alias w:val="Degree:"/>
                <w:tag w:val="Degree:"/>
                <w:id w:val="634905938"/>
                <w:placeholder>
                  <w:docPart w:val="ACACA762AAAB54419AC2BEB447D2E5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</w:t>
            </w:r>
            <w:r w:rsidR="00646F2F">
              <w:t>– Front End Dev</w:t>
            </w:r>
            <w:r w:rsidR="002C2CDD" w:rsidRPr="00333CD3">
              <w:t xml:space="preserve">• </w:t>
            </w:r>
            <w:r w:rsidR="00646F2F">
              <w:t>October 2019</w:t>
            </w:r>
            <w:r w:rsidR="002C2CDD" w:rsidRPr="00333CD3">
              <w:t xml:space="preserve"> • </w:t>
            </w:r>
            <w:r>
              <w:t>team treehouse</w:t>
            </w:r>
          </w:p>
          <w:p w14:paraId="35ACA3D6" w14:textId="0DBD2116" w:rsidR="002C2CDD" w:rsidRPr="00333CD3" w:rsidRDefault="00646F2F" w:rsidP="007569C1">
            <w:r>
              <w:t xml:space="preserve">Scored "Exceeds" on all projects in the Front End Dev program. </w:t>
            </w:r>
            <w:hyperlink r:id="rId9" w:history="1">
              <w:r w:rsidRPr="00646F2F">
                <w:rPr>
                  <w:rStyle w:val="Hyperlink"/>
                </w:rPr>
                <w:t>Certificate</w:t>
              </w:r>
            </w:hyperlink>
            <w:r>
              <w:t>.</w:t>
            </w:r>
            <w:r w:rsidR="00055D07">
              <w:t xml:space="preserve"> Currently in Treehouse Full Stack Techdegree program.</w:t>
            </w:r>
          </w:p>
          <w:p w14:paraId="3B160D61" w14:textId="1F1116FA" w:rsidR="002C2CDD" w:rsidRPr="00333CD3" w:rsidRDefault="00AC77EE" w:rsidP="007569C1">
            <w:pPr>
              <w:pStyle w:val="Heading4"/>
            </w:pPr>
            <w:r>
              <w:t>Masters (</w:t>
            </w:r>
            <w:r w:rsidR="00901EEC">
              <w:t>history &amp; English</w:t>
            </w:r>
            <w:r>
              <w:t>)</w:t>
            </w:r>
            <w:r w:rsidR="002C2CDD" w:rsidRPr="00333CD3">
              <w:t xml:space="preserve"> • </w:t>
            </w:r>
            <w:r>
              <w:t>Dec 2003</w:t>
            </w:r>
            <w:r w:rsidR="002C2CDD" w:rsidRPr="00333CD3">
              <w:t xml:space="preserve"> • </w:t>
            </w:r>
            <w:r w:rsidR="00901EEC">
              <w:t>texas a&amp;m - Texarkana</w:t>
            </w:r>
          </w:p>
          <w:p w14:paraId="580C0466" w14:textId="04DAB329" w:rsidR="002C2CDD" w:rsidRPr="00055D07" w:rsidRDefault="00055D07" w:rsidP="007569C1">
            <w:r>
              <w:t xml:space="preserve">GPA 3.95, President of University Historians, B.S., </w:t>
            </w:r>
            <w:r>
              <w:rPr>
                <w:i/>
                <w:iCs/>
              </w:rPr>
              <w:t xml:space="preserve">magna cum laude, </w:t>
            </w:r>
            <w:r>
              <w:t>in History. Member Phi Alpha Theta</w:t>
            </w:r>
          </w:p>
          <w:p w14:paraId="6011A5CE" w14:textId="77777777" w:rsidR="002C2CDD" w:rsidRPr="00333CD3" w:rsidRDefault="00B8308F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3CE809D44D39B74CB4BEB0AB2C9748C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1E39442D" w14:textId="25324410" w:rsidR="00057D1A" w:rsidRDefault="00057D1A" w:rsidP="00741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Graduate, Leadership for Non-Profit Excellence – April 2011</w:t>
            </w:r>
          </w:p>
          <w:p w14:paraId="3DE3744B" w14:textId="77777777" w:rsidR="00741125" w:rsidRDefault="00057D1A" w:rsidP="00741125">
            <w:pPr>
              <w:rPr>
                <w:sz w:val="18"/>
                <w:szCs w:val="18"/>
              </w:rPr>
            </w:pPr>
            <w:r w:rsidRPr="00057D1A">
              <w:rPr>
                <w:sz w:val="18"/>
                <w:szCs w:val="18"/>
              </w:rPr>
              <w:t xml:space="preserve">Commissioner, Fort Bend County Historical Commission – Jan 2006 – Jan 2014 </w:t>
            </w:r>
          </w:p>
          <w:p w14:paraId="2012A721" w14:textId="1469E784" w:rsidR="00057D1A" w:rsidRPr="00057D1A" w:rsidRDefault="00057D1A" w:rsidP="00741125">
            <w:pPr>
              <w:rPr>
                <w:sz w:val="18"/>
                <w:szCs w:val="18"/>
              </w:rPr>
            </w:pPr>
          </w:p>
        </w:tc>
      </w:tr>
    </w:tbl>
    <w:p w14:paraId="7B6E1AA9" w14:textId="41A4694B" w:rsidR="009A336B" w:rsidRPr="009A336B" w:rsidRDefault="009A336B" w:rsidP="009A336B">
      <w:pPr>
        <w:tabs>
          <w:tab w:val="left" w:pos="3624"/>
        </w:tabs>
      </w:pPr>
    </w:p>
    <w:sectPr w:rsidR="009A336B" w:rsidRPr="009A336B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74B46" w14:textId="77777777" w:rsidR="00B8308F" w:rsidRDefault="00B8308F" w:rsidP="00713050">
      <w:pPr>
        <w:spacing w:line="240" w:lineRule="auto"/>
      </w:pPr>
      <w:r>
        <w:separator/>
      </w:r>
    </w:p>
  </w:endnote>
  <w:endnote w:type="continuationSeparator" w:id="0">
    <w:p w14:paraId="611952C4" w14:textId="77777777" w:rsidR="00B8308F" w:rsidRDefault="00B8308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630E8A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5E9C5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9C06D00" wp14:editId="16227A2F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2E5CD3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A1233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B6271A" wp14:editId="3E06FBF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E9E8E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D05B0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CFD25AC" wp14:editId="069B0364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7100C4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4207C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DDC6E2" wp14:editId="6E237E60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A53FAE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E4954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2C28A589064CBB429843BD90DCD0DB1D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D5B4C6E" w14:textId="77777777" w:rsidR="00684488" w:rsidRPr="00CA3DF1" w:rsidRDefault="00901EEC" w:rsidP="00811117">
              <w:pPr>
                <w:pStyle w:val="Footer"/>
              </w:pPr>
              <w:r>
                <w:t>jerry.hoover@ymail.com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3CE809D44D39B74CB4BEB0AB2C9748C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28FDD0C" w14:textId="77777777" w:rsidR="00684488" w:rsidRPr="00C2098A" w:rsidRDefault="00901EEC" w:rsidP="00811117">
              <w:pPr>
                <w:pStyle w:val="Footer"/>
              </w:pPr>
              <w:r>
                <w:t>GITHUB: @realjhoo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41FDAF9" w14:textId="77777777" w:rsidR="00684488" w:rsidRPr="00C2098A" w:rsidRDefault="00901EEC" w:rsidP="00811117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202C1E" w14:textId="77777777" w:rsidR="00684488" w:rsidRPr="00C2098A" w:rsidRDefault="00901EEC" w:rsidP="00811117">
              <w:pPr>
                <w:pStyle w:val="Footer"/>
              </w:pPr>
              <w:r>
                <w:t>jerry-hoover-tbd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928D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64FC979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654A8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B42481" wp14:editId="33E95DFA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0D774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EA0A65" w14:textId="77777777" w:rsidR="00217980" w:rsidRDefault="00901EEC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1AC715FE" wp14:editId="62A36067">
                <wp:extent cx="354017" cy="354017"/>
                <wp:effectExtent l="0" t="0" r="1905" b="1905"/>
                <wp:docPr id="7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ithub2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13" cy="364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9D923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B632ED" wp14:editId="58CC69F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3E9403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002E4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50A0797" wp14:editId="5CD2040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9884B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FBF5F2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503301" w14:textId="77777777" w:rsidR="00811117" w:rsidRPr="00CA3DF1" w:rsidRDefault="00B8308F" w:rsidP="003C5528">
          <w:pPr>
            <w:pStyle w:val="Footer"/>
          </w:pPr>
          <w:sdt>
            <w:sdtPr>
              <w:rPr>
                <w:sz w:val="18"/>
                <w:szCs w:val="18"/>
              </w:rPr>
              <w:alias w:val="Email:"/>
              <w:tag w:val="Email:"/>
              <w:id w:val="-1689822732"/>
              <w:placeholder>
                <w:docPart w:val="AED04E7E10977549B865B4525EDD610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01EEC" w:rsidRPr="00901EEC">
                <w:rPr>
                  <w:sz w:val="18"/>
                  <w:szCs w:val="18"/>
                </w:rPr>
                <w:t>jerry.hoover@ymail.com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C17B37" w14:textId="615C734C" w:rsidR="00811117" w:rsidRPr="00D171D9" w:rsidRDefault="00B8308F" w:rsidP="00217980">
          <w:pPr>
            <w:pStyle w:val="Footer"/>
            <w:rPr>
              <w:rFonts w:cs="Times New Roman (Body CS)"/>
              <w:color w:val="000000" w:themeColor="text1"/>
            </w:rPr>
          </w:pPr>
          <w:hyperlink r:id="rId3" w:history="1">
            <w:r w:rsidR="00901EEC" w:rsidRPr="00D171D9">
              <w:rPr>
                <w:rStyle w:val="Hyperlink"/>
                <w:rFonts w:cs="Times New Roman (Body CS)"/>
                <w:color w:val="000000" w:themeColor="text1"/>
                <w:u w:val="none"/>
              </w:rPr>
              <w:t>GITHUB: @realjhoo</w:t>
            </w:r>
          </w:hyperlink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13F58DB6D5A3DD438BECBCE623B3CF3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DA0BC42" w14:textId="77777777" w:rsidR="00811117" w:rsidRPr="00C2098A" w:rsidRDefault="00901EEC" w:rsidP="00217980">
              <w:pPr>
                <w:pStyle w:val="Footer"/>
              </w:pPr>
              <w:r>
                <w:t>(832) 335-8071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A62EA33" w14:textId="23803ADC" w:rsidR="00811117" w:rsidRPr="00D171D9" w:rsidRDefault="00B8308F" w:rsidP="00217980">
          <w:pPr>
            <w:pStyle w:val="Footer"/>
          </w:pPr>
          <w:hyperlink r:id="rId4" w:history="1">
            <w:r w:rsidR="00901EEC" w:rsidRPr="00D171D9">
              <w:rPr>
                <w:rStyle w:val="Hyperlink"/>
                <w:color w:val="auto"/>
                <w:u w:val="none"/>
              </w:rPr>
              <w:t>jerry-</w:t>
            </w:r>
            <w:r w:rsidR="00901EEC" w:rsidRPr="00D171D9">
              <w:rPr>
                <w:rStyle w:val="Hyperlink"/>
                <w:rFonts w:cs="Times New Roman (Body CS)"/>
                <w:color w:val="000000" w:themeColor="text1"/>
                <w:u w:val="none"/>
              </w:rPr>
              <w:t>hoover</w:t>
            </w:r>
            <w:r w:rsidR="00901EEC" w:rsidRPr="00D171D9">
              <w:rPr>
                <w:rStyle w:val="Hyperlink"/>
                <w:color w:val="auto"/>
                <w:u w:val="none"/>
              </w:rPr>
              <w:t>-tbd</w:t>
            </w:r>
          </w:hyperlink>
        </w:p>
      </w:tc>
    </w:tr>
  </w:tbl>
  <w:p w14:paraId="3BB3011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473BA" w14:textId="77777777" w:rsidR="00B8308F" w:rsidRDefault="00B8308F" w:rsidP="00713050">
      <w:pPr>
        <w:spacing w:line="240" w:lineRule="auto"/>
      </w:pPr>
      <w:r>
        <w:separator/>
      </w:r>
    </w:p>
  </w:footnote>
  <w:footnote w:type="continuationSeparator" w:id="0">
    <w:p w14:paraId="188A48D9" w14:textId="77777777" w:rsidR="00B8308F" w:rsidRDefault="00B8308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A3B0A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ACFB699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ABD3CFA" wp14:editId="68D90C7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1D43C78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B7D74">
                <w:t>JLH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293595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D9CC414" w14:textId="77777777" w:rsidR="001A5CA9" w:rsidRPr="009B3C40" w:rsidRDefault="00B8308F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Jerry L Hoover</w:t>
                    </w:r>
                  </w:sdtContent>
                </w:sdt>
              </w:p>
              <w:p w14:paraId="721B0B74" w14:textId="77777777" w:rsidR="001A5CA9" w:rsidRDefault="00B8308F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7D74">
                      <w:t>Front End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01EEC">
                      <w:t>realjhoo.com</w:t>
                    </w:r>
                  </w:sdtContent>
                </w:sdt>
              </w:p>
            </w:tc>
          </w:tr>
        </w:tbl>
        <w:p w14:paraId="39D6AC7B" w14:textId="77777777" w:rsidR="001A5CA9" w:rsidRPr="00F207C0" w:rsidRDefault="001A5CA9" w:rsidP="001A5CA9"/>
      </w:tc>
    </w:tr>
  </w:tbl>
  <w:p w14:paraId="51BD5C9F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74"/>
    <w:rsid w:val="00055D07"/>
    <w:rsid w:val="00057D1A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780E"/>
    <w:rsid w:val="003C5528"/>
    <w:rsid w:val="004077FB"/>
    <w:rsid w:val="00424DD9"/>
    <w:rsid w:val="0046104A"/>
    <w:rsid w:val="004717C5"/>
    <w:rsid w:val="004C2728"/>
    <w:rsid w:val="00523479"/>
    <w:rsid w:val="00543DB7"/>
    <w:rsid w:val="005729B0"/>
    <w:rsid w:val="00641630"/>
    <w:rsid w:val="00646F2F"/>
    <w:rsid w:val="00684488"/>
    <w:rsid w:val="006A3CE7"/>
    <w:rsid w:val="006B7162"/>
    <w:rsid w:val="006C4C50"/>
    <w:rsid w:val="006D76B1"/>
    <w:rsid w:val="00713050"/>
    <w:rsid w:val="00720F26"/>
    <w:rsid w:val="00741125"/>
    <w:rsid w:val="00746F7F"/>
    <w:rsid w:val="007569C1"/>
    <w:rsid w:val="00763832"/>
    <w:rsid w:val="007B3218"/>
    <w:rsid w:val="007D2696"/>
    <w:rsid w:val="00811117"/>
    <w:rsid w:val="00841146"/>
    <w:rsid w:val="0088504C"/>
    <w:rsid w:val="0089382B"/>
    <w:rsid w:val="008A1907"/>
    <w:rsid w:val="008C6BCA"/>
    <w:rsid w:val="008C7B50"/>
    <w:rsid w:val="00901EEC"/>
    <w:rsid w:val="009A336B"/>
    <w:rsid w:val="009B3C40"/>
    <w:rsid w:val="009D4CE0"/>
    <w:rsid w:val="00A42540"/>
    <w:rsid w:val="00A50939"/>
    <w:rsid w:val="00A60F25"/>
    <w:rsid w:val="00AA6A40"/>
    <w:rsid w:val="00AB7D74"/>
    <w:rsid w:val="00AC77EE"/>
    <w:rsid w:val="00B10C69"/>
    <w:rsid w:val="00B5664D"/>
    <w:rsid w:val="00B8308F"/>
    <w:rsid w:val="00BA5B40"/>
    <w:rsid w:val="00BD0206"/>
    <w:rsid w:val="00C10D27"/>
    <w:rsid w:val="00C2098A"/>
    <w:rsid w:val="00C5444A"/>
    <w:rsid w:val="00C612DA"/>
    <w:rsid w:val="00C7741E"/>
    <w:rsid w:val="00C875AB"/>
    <w:rsid w:val="00CA3DF1"/>
    <w:rsid w:val="00CA4581"/>
    <w:rsid w:val="00CD4640"/>
    <w:rsid w:val="00CE18D5"/>
    <w:rsid w:val="00D019FB"/>
    <w:rsid w:val="00D04109"/>
    <w:rsid w:val="00D171D9"/>
    <w:rsid w:val="00DD6416"/>
    <w:rsid w:val="00DF4E0A"/>
    <w:rsid w:val="00E02DCD"/>
    <w:rsid w:val="00E12C60"/>
    <w:rsid w:val="00E13E23"/>
    <w:rsid w:val="00E22E87"/>
    <w:rsid w:val="00E57630"/>
    <w:rsid w:val="00E86C2B"/>
    <w:rsid w:val="00EF7CC9"/>
    <w:rsid w:val="00F00BB6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560A"/>
  <w15:chartTrackingRefBased/>
  <w15:docId w15:val="{9705E49A-9C72-294A-959D-4B1017C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D7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D7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6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F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ential.net/1386536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jhoo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13865366" TargetMode="Externa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realjhoo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s://www.linkedin.com/in/jerry-hoover-tb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ryhoover/Library/Containers/com.microsoft.Word/Data/Library/Application%20Support/Microsoft/Office/16.0/DTS/en-US%7b0AEC52CE-FFDC-1041-85EE-FB1F42DCDAE9%7d/%7bD005FB70-ADFD-6F46-B532-56F7F976D1F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FF11AACCB95144B3B5941AC963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1F082-DBB9-F549-AD07-B9B865D327C3}"/>
      </w:docPartPr>
      <w:docPartBody>
        <w:p w:rsidR="00FD1D63" w:rsidRDefault="000E409A">
          <w:pPr>
            <w:pStyle w:val="69FF11AACCB95144B3B5941AC9637A58"/>
          </w:pPr>
          <w:r w:rsidRPr="00333CD3">
            <w:t>YN</w:t>
          </w:r>
        </w:p>
      </w:docPartBody>
    </w:docPart>
    <w:docPart>
      <w:docPartPr>
        <w:name w:val="DF45FC6935141144A9719E4F8F33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5D9CD-B37F-0746-8AEA-D9FDA4CD29B6}"/>
      </w:docPartPr>
      <w:docPartBody>
        <w:p w:rsidR="00FD1D63" w:rsidRDefault="000E409A">
          <w:pPr>
            <w:pStyle w:val="DF45FC6935141144A9719E4F8F3392E4"/>
          </w:pPr>
          <w:r>
            <w:t>Objective</w:t>
          </w:r>
        </w:p>
      </w:docPartBody>
    </w:docPart>
    <w:docPart>
      <w:docPartPr>
        <w:name w:val="24CA057E4E7D6B4983759AF96D3F1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AD21A-FCF1-7B4E-BF7D-D1604EBA5630}"/>
      </w:docPartPr>
      <w:docPartBody>
        <w:p w:rsidR="00FD1D63" w:rsidRDefault="000E409A">
          <w:pPr>
            <w:pStyle w:val="24CA057E4E7D6B4983759AF96D3F185D"/>
          </w:pPr>
          <w:r w:rsidRPr="00333CD3">
            <w:t>Skills</w:t>
          </w:r>
        </w:p>
      </w:docPartBody>
    </w:docPart>
    <w:docPart>
      <w:docPartPr>
        <w:name w:val="AE4150AA46F12B46BD1993749B11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FD60B-EE75-F544-B700-EEE914C068AE}"/>
      </w:docPartPr>
      <w:docPartBody>
        <w:p w:rsidR="00FD1D63" w:rsidRDefault="000E409A">
          <w:pPr>
            <w:pStyle w:val="AE4150AA46F12B46BD1993749B1187C2"/>
          </w:pPr>
          <w:r>
            <w:t>Your Name</w:t>
          </w:r>
        </w:p>
      </w:docPartBody>
    </w:docPart>
    <w:docPart>
      <w:docPartPr>
        <w:name w:val="8B5D23E39C260F4C9E11AF7A0AC86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62B-D67D-4446-A5C8-58094D537753}"/>
      </w:docPartPr>
      <w:docPartBody>
        <w:p w:rsidR="00FD1D63" w:rsidRDefault="000E409A">
          <w:pPr>
            <w:pStyle w:val="8B5D23E39C260F4C9E11AF7A0AC86DF9"/>
          </w:pPr>
          <w:r>
            <w:t>Profession or Industry</w:t>
          </w:r>
        </w:p>
      </w:docPartBody>
    </w:docPart>
    <w:docPart>
      <w:docPartPr>
        <w:name w:val="194833A12AD71E4890FBA9B5E539F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5168F-CA70-DD4A-935B-A9602F563D93}"/>
      </w:docPartPr>
      <w:docPartBody>
        <w:p w:rsidR="00FD1D63" w:rsidRDefault="000E409A">
          <w:pPr>
            <w:pStyle w:val="194833A12AD71E4890FBA9B5E539F0AE"/>
          </w:pPr>
          <w:r w:rsidRPr="00333CD3">
            <w:t>Link to other online properties: Portfolio/Website/Blog</w:t>
          </w:r>
        </w:p>
      </w:docPartBody>
    </w:docPart>
    <w:docPart>
      <w:docPartPr>
        <w:name w:val="A36B3C02274D1943A2709EB45ACE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8EFF3-2734-FC4F-AE1E-E9C21757A6CA}"/>
      </w:docPartPr>
      <w:docPartBody>
        <w:p w:rsidR="00FD1D63" w:rsidRDefault="000E409A">
          <w:pPr>
            <w:pStyle w:val="A36B3C02274D1943A2709EB45ACEC90D"/>
          </w:pPr>
          <w:r w:rsidRPr="00333CD3">
            <w:t>Experience</w:t>
          </w:r>
        </w:p>
      </w:docPartBody>
    </w:docPart>
    <w:docPart>
      <w:docPartPr>
        <w:name w:val="88C5DB120BB0F7438EA31125838B5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E16CA-3F32-DE4C-9B7D-D06F27C9CF1C}"/>
      </w:docPartPr>
      <w:docPartBody>
        <w:p w:rsidR="00FD1D63" w:rsidRDefault="000E409A">
          <w:pPr>
            <w:pStyle w:val="88C5DB120BB0F7438EA31125838B5C7F"/>
          </w:pPr>
          <w:r w:rsidRPr="00333CD3">
            <w:t>Education</w:t>
          </w:r>
        </w:p>
      </w:docPartBody>
    </w:docPart>
    <w:docPart>
      <w:docPartPr>
        <w:name w:val="ACACA762AAAB54419AC2BEB447D2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B0E4C-B302-CA4B-9F4D-72D9B543031B}"/>
      </w:docPartPr>
      <w:docPartBody>
        <w:p w:rsidR="00FD1D63" w:rsidRDefault="000E409A">
          <w:pPr>
            <w:pStyle w:val="ACACA762AAAB54419AC2BEB447D2E50F"/>
          </w:pPr>
          <w:r w:rsidRPr="00333CD3">
            <w:t>Degree</w:t>
          </w:r>
        </w:p>
      </w:docPartBody>
    </w:docPart>
    <w:docPart>
      <w:docPartPr>
        <w:name w:val="AED04E7E10977549B865B4525EDD6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4D2EF-1398-7F43-8DB0-3B314CAE5766}"/>
      </w:docPartPr>
      <w:docPartBody>
        <w:p w:rsidR="00FD1D63" w:rsidRDefault="000E409A">
          <w:pPr>
            <w:pStyle w:val="AED04E7E10977549B865B4525EDD6104"/>
          </w:pPr>
          <w:r w:rsidRPr="00333CD3">
            <w:t>Date Earned</w:t>
          </w:r>
        </w:p>
      </w:docPartBody>
    </w:docPart>
    <w:docPart>
      <w:docPartPr>
        <w:name w:val="2C28A589064CBB429843BD90DCD0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C4CF-6458-4F4A-B542-00A909ECB454}"/>
      </w:docPartPr>
      <w:docPartBody>
        <w:p w:rsidR="00FD1D63" w:rsidRDefault="000E409A">
          <w:pPr>
            <w:pStyle w:val="2C28A589064CBB429843BD90DCD0DB1D"/>
          </w:pPr>
          <w:r w:rsidRPr="00333CD3">
            <w:t>School</w:t>
          </w:r>
        </w:p>
      </w:docPartBody>
    </w:docPart>
    <w:docPart>
      <w:docPartPr>
        <w:name w:val="3CE809D44D39B74CB4BEB0AB2C97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70B09-B820-3340-A595-C3ABB63D7EF2}"/>
      </w:docPartPr>
      <w:docPartBody>
        <w:p w:rsidR="00FD1D63" w:rsidRDefault="000E409A">
          <w:pPr>
            <w:pStyle w:val="3CE809D44D39B74CB4BEB0AB2C9748CD"/>
          </w:pPr>
          <w:r w:rsidRPr="00333CD3">
            <w:t>Volunteer Experience or Leadership</w:t>
          </w:r>
        </w:p>
      </w:docPartBody>
    </w:docPart>
    <w:docPart>
      <w:docPartPr>
        <w:name w:val="13F58DB6D5A3DD438BECBCE623B3C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0CA3D-3F72-2C4A-911C-39003245F828}"/>
      </w:docPartPr>
      <w:docPartBody>
        <w:p w:rsidR="00FD1D63" w:rsidRDefault="000E409A">
          <w:pPr>
            <w:pStyle w:val="13F58DB6D5A3DD438BECBCE623B3CF3A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A"/>
    <w:rsid w:val="00004CA1"/>
    <w:rsid w:val="000E409A"/>
    <w:rsid w:val="00235C88"/>
    <w:rsid w:val="004F224E"/>
    <w:rsid w:val="0061017D"/>
    <w:rsid w:val="00885A26"/>
    <w:rsid w:val="008D39D3"/>
    <w:rsid w:val="00FD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F11AACCB95144B3B5941AC9637A58">
    <w:name w:val="69FF11AACCB95144B3B5941AC9637A58"/>
  </w:style>
  <w:style w:type="paragraph" w:customStyle="1" w:styleId="DF45FC6935141144A9719E4F8F3392E4">
    <w:name w:val="DF45FC6935141144A9719E4F8F3392E4"/>
  </w:style>
  <w:style w:type="paragraph" w:customStyle="1" w:styleId="7F6339957FAE9347A99DDBEADF6475E3">
    <w:name w:val="7F6339957FAE9347A99DDBEADF6475E3"/>
  </w:style>
  <w:style w:type="paragraph" w:customStyle="1" w:styleId="24CA057E4E7D6B4983759AF96D3F185D">
    <w:name w:val="24CA057E4E7D6B4983759AF96D3F185D"/>
  </w:style>
  <w:style w:type="paragraph" w:customStyle="1" w:styleId="89D1242309E91A45B135C68C6165A210">
    <w:name w:val="89D1242309E91A45B135C68C6165A210"/>
  </w:style>
  <w:style w:type="paragraph" w:customStyle="1" w:styleId="AE4150AA46F12B46BD1993749B1187C2">
    <w:name w:val="AE4150AA46F12B46BD1993749B1187C2"/>
  </w:style>
  <w:style w:type="paragraph" w:customStyle="1" w:styleId="8B5D23E39C260F4C9E11AF7A0AC86DF9">
    <w:name w:val="8B5D23E39C260F4C9E11AF7A0AC86DF9"/>
  </w:style>
  <w:style w:type="paragraph" w:customStyle="1" w:styleId="194833A12AD71E4890FBA9B5E539F0AE">
    <w:name w:val="194833A12AD71E4890FBA9B5E539F0AE"/>
  </w:style>
  <w:style w:type="paragraph" w:customStyle="1" w:styleId="A36B3C02274D1943A2709EB45ACEC90D">
    <w:name w:val="A36B3C02274D1943A2709EB45ACEC90D"/>
  </w:style>
  <w:style w:type="paragraph" w:customStyle="1" w:styleId="F06D022D6A3C714599C1DDBF82B70BA1">
    <w:name w:val="F06D022D6A3C714599C1DDBF82B70BA1"/>
  </w:style>
  <w:style w:type="paragraph" w:customStyle="1" w:styleId="68FC7007AFBD6844892B848599C5BA3C">
    <w:name w:val="68FC7007AFBD6844892B848599C5BA3C"/>
  </w:style>
  <w:style w:type="paragraph" w:customStyle="1" w:styleId="EBBD813D485FE848A02301B8771D7B13">
    <w:name w:val="EBBD813D485FE848A02301B8771D7B13"/>
  </w:style>
  <w:style w:type="paragraph" w:customStyle="1" w:styleId="06A46436AAC9B1449E2659FB7BBD8CBD">
    <w:name w:val="06A46436AAC9B1449E2659FB7BBD8CBD"/>
  </w:style>
  <w:style w:type="paragraph" w:customStyle="1" w:styleId="C66508F5B16DCB48BFEF300EC495CAEA">
    <w:name w:val="C66508F5B16DCB48BFEF300EC495CAEA"/>
  </w:style>
  <w:style w:type="paragraph" w:customStyle="1" w:styleId="C68400833144F142B120252F5680AAF7">
    <w:name w:val="C68400833144F142B120252F5680AAF7"/>
  </w:style>
  <w:style w:type="paragraph" w:customStyle="1" w:styleId="1398AF912C3E284199D9C337C958B662">
    <w:name w:val="1398AF912C3E284199D9C337C958B662"/>
  </w:style>
  <w:style w:type="paragraph" w:customStyle="1" w:styleId="7DE78C56A09D5E4A91D788FC2BFB5DD7">
    <w:name w:val="7DE78C56A09D5E4A91D788FC2BFB5DD7"/>
  </w:style>
  <w:style w:type="paragraph" w:customStyle="1" w:styleId="88C5DB120BB0F7438EA31125838B5C7F">
    <w:name w:val="88C5DB120BB0F7438EA31125838B5C7F"/>
  </w:style>
  <w:style w:type="paragraph" w:customStyle="1" w:styleId="ACACA762AAAB54419AC2BEB447D2E50F">
    <w:name w:val="ACACA762AAAB54419AC2BEB447D2E50F"/>
  </w:style>
  <w:style w:type="paragraph" w:customStyle="1" w:styleId="FE7578C96A991B4493D6438D6099B583">
    <w:name w:val="FE7578C96A991B4493D6438D6099B583"/>
  </w:style>
  <w:style w:type="paragraph" w:customStyle="1" w:styleId="37DE565FA46C0340959A38FD0E352DFA">
    <w:name w:val="37DE565FA46C0340959A38FD0E352DFA"/>
  </w:style>
  <w:style w:type="paragraph" w:customStyle="1" w:styleId="290091C667395E438F47AEC300377EA2">
    <w:name w:val="290091C667395E438F47AEC300377EA2"/>
  </w:style>
  <w:style w:type="paragraph" w:customStyle="1" w:styleId="F6CB6584245BBD48848B2878B77CD469">
    <w:name w:val="F6CB6584245BBD48848B2878B77CD469"/>
  </w:style>
  <w:style w:type="paragraph" w:customStyle="1" w:styleId="AED04E7E10977549B865B4525EDD6104">
    <w:name w:val="AED04E7E10977549B865B4525EDD6104"/>
  </w:style>
  <w:style w:type="paragraph" w:customStyle="1" w:styleId="2C28A589064CBB429843BD90DCD0DB1D">
    <w:name w:val="2C28A589064CBB429843BD90DCD0DB1D"/>
  </w:style>
  <w:style w:type="paragraph" w:customStyle="1" w:styleId="E18D78F594D2A74C9024A99D6C49CF21">
    <w:name w:val="E18D78F594D2A74C9024A99D6C49CF21"/>
  </w:style>
  <w:style w:type="paragraph" w:customStyle="1" w:styleId="3CE809D44D39B74CB4BEB0AB2C9748CD">
    <w:name w:val="3CE809D44D39B74CB4BEB0AB2C9748CD"/>
  </w:style>
  <w:style w:type="paragraph" w:customStyle="1" w:styleId="13F58DB6D5A3DD438BECBCE623B3CF3A">
    <w:name w:val="13F58DB6D5A3DD438BECBCE623B3CF3A"/>
  </w:style>
  <w:style w:type="paragraph" w:customStyle="1" w:styleId="810B3BAFEE2FBB4FBBB1627387C561C2">
    <w:name w:val="810B3BAFEE2FBB4FBBB1627387C561C2"/>
    <w:rsid w:val="008D39D3"/>
  </w:style>
  <w:style w:type="paragraph" w:customStyle="1" w:styleId="F1096D1BDF33E745A1F79A55942EB060">
    <w:name w:val="F1096D1BDF33E745A1F79A55942EB060"/>
    <w:rsid w:val="008D39D3"/>
  </w:style>
  <w:style w:type="paragraph" w:customStyle="1" w:styleId="C80BB8559DFAEF45BC185B119040F548">
    <w:name w:val="C80BB8559DFAEF45BC185B119040F548"/>
    <w:rsid w:val="008D3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GITHUB: @realjhoo</CompanyAddress>
  <CompanyPhone>(832) 335-8071</CompanyPhone>
  <CompanyFax>jerry-hoover-tbd</CompanyFax>
  <CompanyEmail>jerry.hoover@ymail.com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{D005FB70-ADFD-6F46-B532-56F7F976D1F6}tf16392737.dotx</Template>
  <TotalTime>22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JLH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Front End Developer</dc:subject>
  <dc:creator>Jerry L Hoover</dc:creator>
  <cp:keywords/>
  <dc:description>realjhoo.com</dc:description>
  <cp:lastModifiedBy>Hoover, Jerry</cp:lastModifiedBy>
  <cp:revision>4</cp:revision>
  <cp:lastPrinted>2019-08-29T01:45:00Z</cp:lastPrinted>
  <dcterms:created xsi:type="dcterms:W3CDTF">2019-10-06T23:52:00Z</dcterms:created>
  <dcterms:modified xsi:type="dcterms:W3CDTF">2020-04-17T16:12:00Z</dcterms:modified>
</cp:coreProperties>
</file>